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E70B8" w14:textId="2CBEEF02" w:rsidR="00126770" w:rsidRDefault="005E6B88" w:rsidP="005E6B88">
      <w:pPr>
        <w:pStyle w:val="Heading1"/>
        <w:ind w:left="720"/>
        <w:jc w:val="center"/>
      </w:pPr>
      <w:r>
        <w:t>Hope Artificial Intelligence</w:t>
      </w:r>
    </w:p>
    <w:p w14:paraId="3A1C65D8" w14:textId="06019F32" w:rsidR="00126770" w:rsidRDefault="005E6B88" w:rsidP="005E6B88">
      <w:pPr>
        <w:jc w:val="center"/>
      </w:pPr>
      <w:r>
        <w:t>Scenario Based Learning</w:t>
      </w:r>
    </w:p>
    <w:p w14:paraId="796D4023" w14:textId="77777777" w:rsidR="005E6B88" w:rsidRDefault="005E6B88" w:rsidP="005E6B88"/>
    <w:p w14:paraId="246F63F4" w14:textId="325E6697" w:rsidR="005E6B88" w:rsidRDefault="005E6B88" w:rsidP="005E6B88">
      <w:r>
        <w:t>A Company works with number of employees, all the works are dependents on the employees. Even</w:t>
      </w:r>
      <w:r w:rsidRPr="005E6B88">
        <w:t xml:space="preserve"> if one of the employees resign the job immediately then assigned work will be not finished at the time, so delivery of the projects to the clients will be delayed. </w:t>
      </w:r>
      <w:r>
        <w:t>C</w:t>
      </w:r>
      <w:r w:rsidRPr="005E6B88">
        <w:t>ompany planned to make solution for this, they want to know which employee may resign next.</w:t>
      </w:r>
      <w:r>
        <w:t xml:space="preserve"> I</w:t>
      </w:r>
      <w:r w:rsidRPr="005E6B88">
        <w:t>f they know previously, they can arrange alternative to avoid such problem</w:t>
      </w:r>
      <w:r>
        <w:t>.</w:t>
      </w:r>
      <w:r w:rsidRPr="005E6B88">
        <w:t xml:space="preserve"> As an AI engineer you must give solution to this</w:t>
      </w:r>
      <w:r>
        <w:t>.</w:t>
      </w:r>
    </w:p>
    <w:p w14:paraId="1131563F" w14:textId="77777777" w:rsidR="005E6B88" w:rsidRDefault="005E6B88" w:rsidP="005E6B88">
      <w:r w:rsidRPr="005E6B88">
        <w:t xml:space="preserve">a) How will you achieve this in AI?  </w:t>
      </w:r>
    </w:p>
    <w:p w14:paraId="52E06E23" w14:textId="77777777" w:rsidR="005E6B88" w:rsidRDefault="005E6B88" w:rsidP="005E6B88">
      <w:r w:rsidRPr="005E6B88">
        <w:t xml:space="preserve">b) Find out the 3 stage of problem identification </w:t>
      </w:r>
    </w:p>
    <w:p w14:paraId="7541144C" w14:textId="77777777" w:rsidR="005E6B88" w:rsidRDefault="005E6B88" w:rsidP="005E6B88">
      <w:r w:rsidRPr="005E6B88">
        <w:t xml:space="preserve">c)Name of the project </w:t>
      </w:r>
    </w:p>
    <w:p w14:paraId="650EAEE9" w14:textId="06EE0BA3" w:rsidR="005E6B88" w:rsidRDefault="005E6B88" w:rsidP="005E6B88">
      <w:r w:rsidRPr="005E6B88">
        <w:t>d)Create the dummy dataset</w:t>
      </w:r>
    </w:p>
    <w:p w14:paraId="1159603B" w14:textId="2E7630A9" w:rsidR="005E6F4D" w:rsidRDefault="005E6F4D" w:rsidP="005E6B88"/>
    <w:p w14:paraId="2A1B0F4E" w14:textId="4C66232B" w:rsidR="005E6F4D" w:rsidRPr="003E522C" w:rsidRDefault="003E522C" w:rsidP="005E6B88">
      <w:pPr>
        <w:rPr>
          <w:u w:val="single"/>
        </w:rPr>
      </w:pPr>
      <w:r>
        <w:rPr>
          <w:u w:val="single"/>
        </w:rPr>
        <w:t>SOLUTION:</w:t>
      </w:r>
    </w:p>
    <w:p w14:paraId="375CD17D" w14:textId="77777777" w:rsidR="00CE74ED" w:rsidRDefault="00CE74ED" w:rsidP="005E6B88"/>
    <w:p w14:paraId="4D36D8EB" w14:textId="77777777" w:rsidR="00CE74ED" w:rsidRDefault="00CE74ED" w:rsidP="00CE74ED">
      <w:r w:rsidRPr="005E6B88">
        <w:t xml:space="preserve">a) How will you achieve this in AI?  </w:t>
      </w:r>
    </w:p>
    <w:p w14:paraId="766ED816" w14:textId="2E61D4A8" w:rsidR="004040E2" w:rsidRDefault="004040E2" w:rsidP="005E6B88"/>
    <w:p w14:paraId="6D0500E1" w14:textId="20ED4BD5" w:rsidR="00CE74ED" w:rsidRDefault="00CE74ED" w:rsidP="005E6B88">
      <w:r>
        <w:t>Data collection:</w:t>
      </w:r>
    </w:p>
    <w:p w14:paraId="381BA62F" w14:textId="4E30EADB" w:rsidR="00B81A0F" w:rsidRDefault="00D61C5C" w:rsidP="00C354B4">
      <w:pPr>
        <w:ind w:firstLine="720"/>
      </w:pPr>
      <w:r w:rsidRPr="00D61C5C">
        <w:t xml:space="preserve">Gather </w:t>
      </w:r>
      <w:r>
        <w:t xml:space="preserve">employees </w:t>
      </w:r>
      <w:r w:rsidRPr="00D61C5C">
        <w:t xml:space="preserve">data </w:t>
      </w:r>
      <w:r>
        <w:t>,</w:t>
      </w:r>
      <w:r w:rsidRPr="00D61C5C">
        <w:t xml:space="preserve"> including their job roles, performance, tenure, salary, leave history, project </w:t>
      </w:r>
      <w:r w:rsidR="00AF752F">
        <w:t>assignment.</w:t>
      </w:r>
    </w:p>
    <w:p w14:paraId="284889A7" w14:textId="7FBDB23F" w:rsidR="000178C6" w:rsidRDefault="00127D4B" w:rsidP="0056751A">
      <w:pPr>
        <w:ind w:firstLine="720"/>
      </w:pPr>
      <w:r>
        <w:t>These data are created in excel sheet</w:t>
      </w:r>
    </w:p>
    <w:p w14:paraId="4DB21B8D" w14:textId="685F5C49" w:rsidR="00C354B4" w:rsidRDefault="00C354B4" w:rsidP="005E6B88">
      <w:r>
        <w:tab/>
      </w:r>
      <w:r w:rsidR="0056751A">
        <w:tab/>
      </w:r>
      <w:r>
        <w:t>NAMES</w:t>
      </w:r>
    </w:p>
    <w:p w14:paraId="1CD7BB0D" w14:textId="2D6454C8" w:rsidR="00C354B4" w:rsidRDefault="00C354B4" w:rsidP="005E6B88">
      <w:r>
        <w:tab/>
      </w:r>
      <w:r w:rsidR="0056751A">
        <w:tab/>
      </w:r>
      <w:r>
        <w:t>NUMBERS</w:t>
      </w:r>
    </w:p>
    <w:p w14:paraId="7E0D0E1D" w14:textId="77777777" w:rsidR="00C354B4" w:rsidRDefault="00C354B4" w:rsidP="00C354B4">
      <w:r w:rsidRPr="005E6B88">
        <w:t xml:space="preserve">b) Find out the 3 stage of problem identification </w:t>
      </w:r>
    </w:p>
    <w:p w14:paraId="4B1C8D4A" w14:textId="2B41E2D2" w:rsidR="00C354B4" w:rsidRDefault="00C354B4" w:rsidP="005E6B88">
      <w:r>
        <w:tab/>
      </w:r>
      <w:r w:rsidR="00802A2C">
        <w:t>Machine learning</w:t>
      </w:r>
    </w:p>
    <w:p w14:paraId="41DE79DB" w14:textId="5C719B0C" w:rsidR="00802A2C" w:rsidRDefault="00802A2C" w:rsidP="005E6B88">
      <w:r>
        <w:tab/>
        <w:t>Supervised learning</w:t>
      </w:r>
    </w:p>
    <w:p w14:paraId="6D406ACD" w14:textId="29EE43AA" w:rsidR="00407C3F" w:rsidRDefault="00407C3F" w:rsidP="005E6B88">
      <w:r>
        <w:tab/>
        <w:t>Classification</w:t>
      </w:r>
    </w:p>
    <w:p w14:paraId="1D9C237E" w14:textId="77777777" w:rsidR="0056751A" w:rsidRDefault="0056751A" w:rsidP="005E6B88"/>
    <w:p w14:paraId="31F8B12C" w14:textId="77777777" w:rsidR="00407C3F" w:rsidRDefault="00407C3F" w:rsidP="00407C3F">
      <w:r w:rsidRPr="005E6B88">
        <w:t xml:space="preserve">c)Name of the project </w:t>
      </w:r>
    </w:p>
    <w:p w14:paraId="6605F35B" w14:textId="25603CA0" w:rsidR="0056751A" w:rsidRDefault="00407C3F" w:rsidP="000307E7">
      <w:r>
        <w:tab/>
      </w:r>
      <w:r w:rsidR="000307E7" w:rsidRPr="000307E7">
        <w:t xml:space="preserve">"Employee </w:t>
      </w:r>
      <w:r w:rsidR="000307E7">
        <w:t>Re</w:t>
      </w:r>
      <w:r w:rsidR="00A36575">
        <w:t>signation</w:t>
      </w:r>
      <w:r w:rsidR="000307E7" w:rsidRPr="000307E7">
        <w:t xml:space="preserve"> Predictor "</w:t>
      </w:r>
    </w:p>
    <w:p w14:paraId="33F516B8" w14:textId="77777777" w:rsidR="0056751A" w:rsidRPr="000307E7" w:rsidRDefault="0056751A" w:rsidP="000307E7"/>
    <w:p w14:paraId="65DC6734" w14:textId="2D46ABB4" w:rsidR="0056751A" w:rsidRDefault="00743548" w:rsidP="00743548">
      <w:r w:rsidRPr="005E6B88">
        <w:t>d)Create the dummy dataset</w:t>
      </w:r>
    </w:p>
    <w:p w14:paraId="06E68324" w14:textId="77777777" w:rsidR="00542541" w:rsidRDefault="00542541" w:rsidP="00743548"/>
    <w:tbl>
      <w:tblPr>
        <w:tblStyle w:val="TableGrid"/>
        <w:tblW w:w="10545" w:type="dxa"/>
        <w:tblLook w:val="04A0" w:firstRow="1" w:lastRow="0" w:firstColumn="1" w:lastColumn="0" w:noHBand="0" w:noVBand="1"/>
      </w:tblPr>
      <w:tblGrid>
        <w:gridCol w:w="1248"/>
        <w:gridCol w:w="1238"/>
        <w:gridCol w:w="944"/>
        <w:gridCol w:w="1430"/>
        <w:gridCol w:w="1376"/>
        <w:gridCol w:w="1643"/>
        <w:gridCol w:w="1263"/>
        <w:gridCol w:w="1403"/>
      </w:tblGrid>
      <w:tr w:rsidR="0016365C" w14:paraId="16D7386A" w14:textId="77777777" w:rsidTr="00C44252">
        <w:trPr>
          <w:trHeight w:val="442"/>
        </w:trPr>
        <w:tc>
          <w:tcPr>
            <w:tcW w:w="1281" w:type="dxa"/>
          </w:tcPr>
          <w:p w14:paraId="42A938D3" w14:textId="77777777" w:rsidR="00834B21" w:rsidRDefault="00834B21" w:rsidP="00743548">
            <w:r>
              <w:t xml:space="preserve">Employee </w:t>
            </w:r>
          </w:p>
          <w:p w14:paraId="602CC03F" w14:textId="001ACC6F" w:rsidR="00834B21" w:rsidRDefault="00E2700C" w:rsidP="00743548">
            <w:r>
              <w:t>ID</w:t>
            </w:r>
          </w:p>
        </w:tc>
        <w:tc>
          <w:tcPr>
            <w:tcW w:w="1264" w:type="dxa"/>
          </w:tcPr>
          <w:p w14:paraId="2FD82A0C" w14:textId="00D663CC" w:rsidR="00834B21" w:rsidRDefault="00442115" w:rsidP="00743548">
            <w:r>
              <w:t>GENDER</w:t>
            </w:r>
          </w:p>
        </w:tc>
        <w:tc>
          <w:tcPr>
            <w:tcW w:w="1074" w:type="dxa"/>
          </w:tcPr>
          <w:p w14:paraId="12D1DD30" w14:textId="03DB6DE8" w:rsidR="00C60EEC" w:rsidRDefault="00442115" w:rsidP="00743548">
            <w:r>
              <w:t>AGE</w:t>
            </w:r>
          </w:p>
        </w:tc>
        <w:tc>
          <w:tcPr>
            <w:tcW w:w="1223" w:type="dxa"/>
          </w:tcPr>
          <w:p w14:paraId="181F3136" w14:textId="041C7571" w:rsidR="00834B21" w:rsidRDefault="00442115" w:rsidP="00743548">
            <w:r>
              <w:t xml:space="preserve">JOB </w:t>
            </w:r>
            <w:r w:rsidR="00FA02E6">
              <w:t>LEVEL</w:t>
            </w:r>
          </w:p>
        </w:tc>
        <w:tc>
          <w:tcPr>
            <w:tcW w:w="1376" w:type="dxa"/>
          </w:tcPr>
          <w:p w14:paraId="3BC94640" w14:textId="77777777" w:rsidR="00834B21" w:rsidRDefault="00FA02E6" w:rsidP="00743548">
            <w:r>
              <w:t>WOR</w:t>
            </w:r>
            <w:r w:rsidR="006863A8">
              <w:t>KING</w:t>
            </w:r>
          </w:p>
          <w:p w14:paraId="7FAFB5FC" w14:textId="3BB15003" w:rsidR="006863A8" w:rsidRDefault="006863A8" w:rsidP="00743548">
            <w:r>
              <w:t>HOURS</w:t>
            </w:r>
          </w:p>
        </w:tc>
        <w:tc>
          <w:tcPr>
            <w:tcW w:w="1643" w:type="dxa"/>
          </w:tcPr>
          <w:p w14:paraId="12E58ECB" w14:textId="4891F7E9" w:rsidR="00834B21" w:rsidRDefault="00FA02E6" w:rsidP="00743548">
            <w:r>
              <w:t>LAST PROMOTION</w:t>
            </w:r>
          </w:p>
        </w:tc>
        <w:tc>
          <w:tcPr>
            <w:tcW w:w="1281" w:type="dxa"/>
          </w:tcPr>
          <w:p w14:paraId="0BA3BA2C" w14:textId="749A5E06" w:rsidR="00834B21" w:rsidRDefault="009F60EC" w:rsidP="00743548">
            <w:r>
              <w:t>PROJECT COUNT</w:t>
            </w:r>
          </w:p>
        </w:tc>
        <w:tc>
          <w:tcPr>
            <w:tcW w:w="1403" w:type="dxa"/>
          </w:tcPr>
          <w:p w14:paraId="2329D4D8" w14:textId="4C8E5510" w:rsidR="00834B21" w:rsidRDefault="0016365C" w:rsidP="00743548">
            <w:r>
              <w:t>RESIGNED NEXT MONTH</w:t>
            </w:r>
          </w:p>
        </w:tc>
      </w:tr>
      <w:tr w:rsidR="0016365C" w14:paraId="304B906C" w14:textId="77777777" w:rsidTr="00C44252">
        <w:trPr>
          <w:trHeight w:val="476"/>
        </w:trPr>
        <w:tc>
          <w:tcPr>
            <w:tcW w:w="1281" w:type="dxa"/>
          </w:tcPr>
          <w:p w14:paraId="599BFB18" w14:textId="538878A7" w:rsidR="00834B21" w:rsidRDefault="0016365C" w:rsidP="00743548">
            <w:r>
              <w:t>521</w:t>
            </w:r>
          </w:p>
        </w:tc>
        <w:tc>
          <w:tcPr>
            <w:tcW w:w="1264" w:type="dxa"/>
          </w:tcPr>
          <w:p w14:paraId="4FFCB796" w14:textId="09075D76" w:rsidR="00834B21" w:rsidRDefault="0016365C" w:rsidP="00743548">
            <w:r>
              <w:t>MALE</w:t>
            </w:r>
          </w:p>
        </w:tc>
        <w:tc>
          <w:tcPr>
            <w:tcW w:w="1074" w:type="dxa"/>
          </w:tcPr>
          <w:p w14:paraId="2D1BD69A" w14:textId="4DE7BC23" w:rsidR="00834B21" w:rsidRDefault="008370E2" w:rsidP="00743548">
            <w:r>
              <w:t>30</w:t>
            </w:r>
          </w:p>
        </w:tc>
        <w:tc>
          <w:tcPr>
            <w:tcW w:w="1223" w:type="dxa"/>
          </w:tcPr>
          <w:p w14:paraId="20049502" w14:textId="2D0B0F4F" w:rsidR="00834B21" w:rsidRDefault="00D2247C" w:rsidP="00743548">
            <w:r>
              <w:t>MANAGER</w:t>
            </w:r>
          </w:p>
        </w:tc>
        <w:tc>
          <w:tcPr>
            <w:tcW w:w="1376" w:type="dxa"/>
          </w:tcPr>
          <w:p w14:paraId="6AD53701" w14:textId="2874D66A" w:rsidR="00834B21" w:rsidRDefault="00B84711" w:rsidP="00743548">
            <w:r>
              <w:t>40</w:t>
            </w:r>
          </w:p>
        </w:tc>
        <w:tc>
          <w:tcPr>
            <w:tcW w:w="1643" w:type="dxa"/>
          </w:tcPr>
          <w:p w14:paraId="10AC13EF" w14:textId="19905563" w:rsidR="00834B21" w:rsidRDefault="00B84711" w:rsidP="00743548">
            <w:r>
              <w:t>1 YEAR AGO</w:t>
            </w:r>
          </w:p>
        </w:tc>
        <w:tc>
          <w:tcPr>
            <w:tcW w:w="1281" w:type="dxa"/>
          </w:tcPr>
          <w:p w14:paraId="348560F6" w14:textId="7797A201" w:rsidR="00834B21" w:rsidRDefault="00D215DA" w:rsidP="00743548">
            <w:r>
              <w:t>8</w:t>
            </w:r>
          </w:p>
        </w:tc>
        <w:tc>
          <w:tcPr>
            <w:tcW w:w="1403" w:type="dxa"/>
          </w:tcPr>
          <w:p w14:paraId="7BE58C7D" w14:textId="6DC9D2A3" w:rsidR="00834B21" w:rsidRDefault="00A27DCF" w:rsidP="00743548">
            <w:r>
              <w:t>N</w:t>
            </w:r>
            <w:r w:rsidR="0056751A">
              <w:t>OT RESIGNED</w:t>
            </w:r>
          </w:p>
        </w:tc>
      </w:tr>
      <w:tr w:rsidR="0016365C" w14:paraId="7CC81CC5" w14:textId="77777777" w:rsidTr="00C44252">
        <w:trPr>
          <w:trHeight w:val="442"/>
        </w:trPr>
        <w:tc>
          <w:tcPr>
            <w:tcW w:w="1281" w:type="dxa"/>
          </w:tcPr>
          <w:p w14:paraId="5DF04032" w14:textId="21EE0B8E" w:rsidR="00834B21" w:rsidRDefault="0016365C" w:rsidP="00743548">
            <w:r>
              <w:t>522</w:t>
            </w:r>
          </w:p>
        </w:tc>
        <w:tc>
          <w:tcPr>
            <w:tcW w:w="1264" w:type="dxa"/>
          </w:tcPr>
          <w:p w14:paraId="64DBAA82" w14:textId="1058E3BF" w:rsidR="00834B21" w:rsidRDefault="0016365C" w:rsidP="00743548">
            <w:r>
              <w:t>FEMALE</w:t>
            </w:r>
          </w:p>
        </w:tc>
        <w:tc>
          <w:tcPr>
            <w:tcW w:w="1074" w:type="dxa"/>
          </w:tcPr>
          <w:p w14:paraId="5A293017" w14:textId="233A61D3" w:rsidR="00834B21" w:rsidRDefault="008370E2" w:rsidP="00743548">
            <w:r>
              <w:t>26</w:t>
            </w:r>
          </w:p>
        </w:tc>
        <w:tc>
          <w:tcPr>
            <w:tcW w:w="1223" w:type="dxa"/>
          </w:tcPr>
          <w:p w14:paraId="7926CDA6" w14:textId="46F6005F" w:rsidR="00834B21" w:rsidRDefault="008370E2" w:rsidP="00743548">
            <w:r>
              <w:t>JUNIOR</w:t>
            </w:r>
          </w:p>
        </w:tc>
        <w:tc>
          <w:tcPr>
            <w:tcW w:w="1376" w:type="dxa"/>
          </w:tcPr>
          <w:p w14:paraId="60AC5DB4" w14:textId="3C86BF82" w:rsidR="00834B21" w:rsidRDefault="00B84711" w:rsidP="00743548">
            <w:r>
              <w:t>25</w:t>
            </w:r>
          </w:p>
        </w:tc>
        <w:tc>
          <w:tcPr>
            <w:tcW w:w="1643" w:type="dxa"/>
          </w:tcPr>
          <w:p w14:paraId="4F939ABB" w14:textId="7EEEDC4A" w:rsidR="00834B21" w:rsidRDefault="00AE392B" w:rsidP="00743548">
            <w:r>
              <w:t>2 MONTHS AGO</w:t>
            </w:r>
          </w:p>
        </w:tc>
        <w:tc>
          <w:tcPr>
            <w:tcW w:w="1281" w:type="dxa"/>
          </w:tcPr>
          <w:p w14:paraId="6CA3D7B1" w14:textId="2C860017" w:rsidR="00834B21" w:rsidRDefault="00AE392B" w:rsidP="00743548">
            <w:r>
              <w:t>4</w:t>
            </w:r>
          </w:p>
        </w:tc>
        <w:tc>
          <w:tcPr>
            <w:tcW w:w="1403" w:type="dxa"/>
          </w:tcPr>
          <w:p w14:paraId="64968062" w14:textId="19C57287" w:rsidR="00834B21" w:rsidRDefault="0056751A" w:rsidP="00743548">
            <w:r>
              <w:t>RESIGNED</w:t>
            </w:r>
          </w:p>
        </w:tc>
      </w:tr>
    </w:tbl>
    <w:p w14:paraId="097B2F88" w14:textId="77777777" w:rsidR="00743548" w:rsidRDefault="00743548" w:rsidP="00743548"/>
    <w:p w14:paraId="0E7E6288" w14:textId="77777777" w:rsidR="00743548" w:rsidRDefault="00743548" w:rsidP="00407C3F"/>
    <w:p w14:paraId="58C120EB" w14:textId="77777777" w:rsidR="00A36575" w:rsidRDefault="00A36575" w:rsidP="00407C3F"/>
    <w:p w14:paraId="69993A9D" w14:textId="77777777" w:rsidR="00407C3F" w:rsidRDefault="00407C3F" w:rsidP="005E6B88"/>
    <w:p w14:paraId="211529D3" w14:textId="77777777" w:rsidR="00C44252" w:rsidRPr="00C44252" w:rsidRDefault="00C44252" w:rsidP="00C44252"/>
    <w:p w14:paraId="413EFBDF" w14:textId="77777777" w:rsidR="00C44252" w:rsidRPr="00C44252" w:rsidRDefault="00C44252" w:rsidP="00C44252"/>
    <w:p w14:paraId="585D5DCA" w14:textId="77777777" w:rsidR="00C44252" w:rsidRPr="00C44252" w:rsidRDefault="00C44252" w:rsidP="00C44252"/>
    <w:p w14:paraId="11F78864" w14:textId="77777777" w:rsidR="00C44252" w:rsidRPr="00C44252" w:rsidRDefault="00C44252" w:rsidP="00C44252"/>
    <w:p w14:paraId="64CA966D" w14:textId="77777777" w:rsidR="00C44252" w:rsidRPr="00C44252" w:rsidRDefault="00C44252" w:rsidP="00C44252"/>
    <w:p w14:paraId="6A3FB3AC" w14:textId="77777777" w:rsidR="00C44252" w:rsidRPr="00C44252" w:rsidRDefault="00C44252" w:rsidP="00C44252"/>
    <w:p w14:paraId="37E5E077" w14:textId="77777777" w:rsidR="00C44252" w:rsidRDefault="00C44252" w:rsidP="00C44252"/>
    <w:p w14:paraId="3DDDCDC5" w14:textId="77777777" w:rsidR="00C44252" w:rsidRPr="00C44252" w:rsidRDefault="00C44252" w:rsidP="00C44252">
      <w:pPr>
        <w:jc w:val="center"/>
      </w:pPr>
    </w:p>
    <w:sectPr w:rsidR="00C44252" w:rsidRPr="00C44252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ADB54" w14:textId="77777777" w:rsidR="00222AF4" w:rsidRDefault="00222AF4">
      <w:r>
        <w:separator/>
      </w:r>
    </w:p>
    <w:p w14:paraId="7D9CD2FE" w14:textId="77777777" w:rsidR="00222AF4" w:rsidRDefault="00222AF4"/>
  </w:endnote>
  <w:endnote w:type="continuationSeparator" w:id="0">
    <w:p w14:paraId="27AF5B0D" w14:textId="77777777" w:rsidR="00222AF4" w:rsidRDefault="00222AF4">
      <w:r>
        <w:continuationSeparator/>
      </w:r>
    </w:p>
    <w:p w14:paraId="0D44D858" w14:textId="77777777" w:rsidR="00222AF4" w:rsidRDefault="00222A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8C0807" w14:textId="77777777" w:rsidR="00126770" w:rsidRDefault="0082779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1F815" w14:textId="77777777" w:rsidR="00222AF4" w:rsidRDefault="00222AF4">
      <w:r>
        <w:separator/>
      </w:r>
    </w:p>
    <w:p w14:paraId="1067032A" w14:textId="77777777" w:rsidR="00222AF4" w:rsidRDefault="00222AF4"/>
  </w:footnote>
  <w:footnote w:type="continuationSeparator" w:id="0">
    <w:p w14:paraId="711779B8" w14:textId="77777777" w:rsidR="00222AF4" w:rsidRDefault="00222AF4">
      <w:r>
        <w:continuationSeparator/>
      </w:r>
    </w:p>
    <w:p w14:paraId="2CA589FF" w14:textId="77777777" w:rsidR="00222AF4" w:rsidRDefault="00222AF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903357">
    <w:abstractNumId w:val="1"/>
  </w:num>
  <w:num w:numId="2" w16cid:durableId="403260685">
    <w:abstractNumId w:val="0"/>
  </w:num>
  <w:num w:numId="3" w16cid:durableId="400568134">
    <w:abstractNumId w:val="2"/>
  </w:num>
  <w:num w:numId="4" w16cid:durableId="1429353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88"/>
    <w:rsid w:val="000178C6"/>
    <w:rsid w:val="000307E7"/>
    <w:rsid w:val="00126770"/>
    <w:rsid w:val="00127D4B"/>
    <w:rsid w:val="0016365C"/>
    <w:rsid w:val="00222AF4"/>
    <w:rsid w:val="003E522C"/>
    <w:rsid w:val="004040E2"/>
    <w:rsid w:val="00407C3F"/>
    <w:rsid w:val="00442115"/>
    <w:rsid w:val="00542541"/>
    <w:rsid w:val="0056751A"/>
    <w:rsid w:val="005E6B88"/>
    <w:rsid w:val="005E6F4D"/>
    <w:rsid w:val="006863A8"/>
    <w:rsid w:val="00743548"/>
    <w:rsid w:val="00802A2C"/>
    <w:rsid w:val="00827793"/>
    <w:rsid w:val="00834B21"/>
    <w:rsid w:val="008370E2"/>
    <w:rsid w:val="008773A9"/>
    <w:rsid w:val="009C03F6"/>
    <w:rsid w:val="009F60EC"/>
    <w:rsid w:val="00A27DCF"/>
    <w:rsid w:val="00A36575"/>
    <w:rsid w:val="00A943FE"/>
    <w:rsid w:val="00AE392B"/>
    <w:rsid w:val="00AF752F"/>
    <w:rsid w:val="00B04629"/>
    <w:rsid w:val="00B26258"/>
    <w:rsid w:val="00B81A0F"/>
    <w:rsid w:val="00B84711"/>
    <w:rsid w:val="00C354B4"/>
    <w:rsid w:val="00C44252"/>
    <w:rsid w:val="00C60EEC"/>
    <w:rsid w:val="00CE74ED"/>
    <w:rsid w:val="00D215DA"/>
    <w:rsid w:val="00D2247C"/>
    <w:rsid w:val="00D61C5C"/>
    <w:rsid w:val="00E2700C"/>
    <w:rsid w:val="00E56398"/>
    <w:rsid w:val="00FA02E6"/>
    <w:rsid w:val="00FA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FF8CA"/>
  <w15:chartTrackingRefBased/>
  <w15:docId w15:val="{4FB78093-C15D-1B4A-B879-11F4B234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4ED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table" w:styleId="TableGrid">
    <w:name w:val="Table Grid"/>
    <w:basedOn w:val="TableNormal"/>
    <w:uiPriority w:val="39"/>
    <w:rsid w:val="00542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425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dhya/Library/Containers/com.microsoft.Word/Data/Library/Application%20Support/Microsoft/Office/16.0/DTS/en-IN%7b6E3038CA-0500-BC49-9DCE-17C372D3AB71%7d/%7b8E233DDD-51C3-9C48-A1F8-444CF976607B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129793-3151-1B44-9B39-D403F9B77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{8E233DDD-51C3-9C48-A1F8-444CF976607B}tf10002086.dotx</Template>
  <TotalTime>34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</dc:creator>
  <cp:keywords/>
  <dc:description/>
  <cp:lastModifiedBy>vidhya R</cp:lastModifiedBy>
  <cp:revision>58</cp:revision>
  <dcterms:created xsi:type="dcterms:W3CDTF">2023-08-16T06:07:00Z</dcterms:created>
  <dcterms:modified xsi:type="dcterms:W3CDTF">2023-08-17T02:35:00Z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